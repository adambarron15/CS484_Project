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BF4" w:rsidRPr="00C9116A" w:rsidRDefault="0094305A" w:rsidP="003E413D">
      <w:pPr>
        <w:pStyle w:val="Title"/>
        <w:pBdr>
          <w:bottom w:val="single" w:sz="12" w:space="3" w:color="39A5B7" w:themeColor="accent1"/>
        </w:pBdr>
        <w:rPr>
          <w:rFonts w:ascii="Times New Roman" w:hAnsi="Times New Roman" w:cs="Times New Roman"/>
        </w:rPr>
      </w:pPr>
      <w:r>
        <w:t>‍‍</w:t>
      </w:r>
      <w:sdt>
        <w:sdtPr>
          <w:rPr>
            <w:rFonts w:ascii="Times New Roman" w:hAnsi="Times New Roman" w:cs="Times New Roman"/>
            <w:b/>
            <w:color w:val="auto"/>
            <w:sz w:val="56"/>
            <w:szCs w:val="56"/>
          </w:rPr>
          <w:alias w:val="Your Name"/>
          <w:tag w:val=""/>
          <w:id w:val="1246310863"/>
          <w:placeholder>
            <w:docPart w:val="7B432C877D17499189C67F992AB92C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C1D42" w:rsidRPr="009B15F4">
            <w:rPr>
              <w:rFonts w:ascii="Times New Roman" w:hAnsi="Times New Roman" w:cs="Times New Roman"/>
              <w:b/>
              <w:color w:val="auto"/>
              <w:sz w:val="56"/>
              <w:szCs w:val="56"/>
            </w:rPr>
            <w:t>Adam</w:t>
          </w:r>
          <w:r w:rsidR="003718AF" w:rsidRPr="009B15F4">
            <w:rPr>
              <w:rFonts w:ascii="Times New Roman" w:hAnsi="Times New Roman" w:cs="Times New Roman"/>
              <w:b/>
              <w:color w:val="auto"/>
              <w:sz w:val="56"/>
              <w:szCs w:val="56"/>
            </w:rPr>
            <w:t xml:space="preserve"> Barron</w:t>
          </w:r>
        </w:sdtContent>
      </w:sdt>
    </w:p>
    <w:p w:rsidR="002802FF" w:rsidRPr="00C9116A" w:rsidRDefault="0094305A" w:rsidP="0022305C">
      <w:pPr>
        <w:rPr>
          <w:rFonts w:ascii="Times New Roman" w:hAnsi="Times New Roman" w:cs="Times New Roman"/>
          <w:sz w:val="22"/>
          <w:szCs w:val="22"/>
        </w:rPr>
      </w:pPr>
      <w:r w:rsidRPr="00C9116A">
        <w:rPr>
          <w:rFonts w:ascii="Times New Roman" w:hAnsi="Times New Roman" w:cs="Times New Roman"/>
          <w:sz w:val="22"/>
          <w:szCs w:val="22"/>
        </w:rPr>
        <w:t> </w:t>
      </w:r>
      <w:sdt>
        <w:sdtPr>
          <w:rPr>
            <w:rFonts w:ascii="Times New Roman" w:hAnsi="Times New Roman" w:cs="Times New Roman"/>
            <w:color w:val="0D0D0D" w:themeColor="text1" w:themeTint="F2"/>
            <w:sz w:val="22"/>
            <w:szCs w:val="22"/>
          </w:rPr>
          <w:alias w:val="Telephone"/>
          <w:tag w:val=""/>
          <w:id w:val="-1416317146"/>
          <w:placeholder>
            <w:docPart w:val="6C142F8FDD3848898056C254306BCAB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C1D42" w:rsidRPr="00C9116A">
            <w:rPr>
              <w:rFonts w:ascii="Times New Roman" w:hAnsi="Times New Roman" w:cs="Times New Roman"/>
              <w:color w:val="0D0D0D" w:themeColor="text1" w:themeTint="F2"/>
              <w:sz w:val="22"/>
              <w:szCs w:val="22"/>
            </w:rPr>
            <w:t>618-559-2248</w:t>
          </w:r>
        </w:sdtContent>
      </w:sdt>
      <w:r w:rsidRPr="00C9116A">
        <w:rPr>
          <w:rFonts w:ascii="Times New Roman" w:hAnsi="Times New Roman" w:cs="Times New Roman"/>
          <w:sz w:val="22"/>
          <w:szCs w:val="22"/>
        </w:rPr>
        <w:t> | </w:t>
      </w:r>
      <w:sdt>
        <w:sdtPr>
          <w:rPr>
            <w:rFonts w:ascii="Arial" w:hAnsi="Arial" w:cs="Arial"/>
            <w:color w:val="66696A"/>
            <w:sz w:val="20"/>
            <w:bdr w:val="none" w:sz="0" w:space="0" w:color="auto" w:frame="1"/>
            <w:shd w:val="clear" w:color="auto" w:fill="FFFFFF"/>
          </w:rPr>
          <w:alias w:val="Email"/>
          <w:tag w:val=""/>
          <w:id w:val="-391963670"/>
          <w:placeholder>
            <w:docPart w:val="C3C9F1AECAD344658FBFD9D028B2686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8030A" w:rsidRPr="0088030A">
            <w:rPr>
              <w:rFonts w:ascii="Arial" w:hAnsi="Arial" w:cs="Arial"/>
              <w:color w:val="66696A"/>
              <w:sz w:val="20"/>
              <w:bdr w:val="none" w:sz="0" w:space="0" w:color="auto" w:frame="1"/>
              <w:shd w:val="clear" w:color="auto" w:fill="FFFFFF"/>
            </w:rPr>
            <w:t>www.linkedin.com/in/adam-barron-07</w:t>
          </w:r>
          <w:r w:rsidR="0088030A">
            <w:rPr>
              <w:rFonts w:ascii="Arial" w:hAnsi="Arial" w:cs="Arial"/>
              <w:color w:val="66696A"/>
              <w:sz w:val="20"/>
              <w:bdr w:val="none" w:sz="0" w:space="0" w:color="auto" w:frame="1"/>
              <w:shd w:val="clear" w:color="auto" w:fill="FFFFFF"/>
            </w:rPr>
            <w:t xml:space="preserve"> | </w:t>
          </w:r>
          <w:r w:rsidR="0088030A" w:rsidRPr="0088030A">
            <w:rPr>
              <w:rFonts w:ascii="Arial" w:hAnsi="Arial" w:cs="Arial"/>
              <w:color w:val="66696A"/>
              <w:sz w:val="20"/>
              <w:bdr w:val="none" w:sz="0" w:space="0" w:color="auto" w:frame="1"/>
              <w:shd w:val="clear" w:color="auto" w:fill="FFFFFF"/>
            </w:rPr>
            <w:t>https://github.com/adambarron15</w:t>
          </w:r>
        </w:sdtContent>
      </w:sdt>
    </w:p>
    <w:p w:rsidR="00DF03BC" w:rsidRPr="00C9116A" w:rsidRDefault="009B15F4" w:rsidP="00DF03BC">
      <w:pPr>
        <w:pStyle w:val="Heading2"/>
        <w:spacing w:before="120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>Skills</w:t>
      </w:r>
    </w:p>
    <w:p w:rsidR="00165BF1" w:rsidRPr="00E70D5E" w:rsidRDefault="009B15F4" w:rsidP="00165BF1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Programming Languages: C++, C#, C, Java</w:t>
      </w:r>
      <w:r w:rsidR="00165BF1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, HTML, CSS</w:t>
      </w:r>
      <w:r w:rsidR="009C37C2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, Bash</w:t>
      </w:r>
      <w:bookmarkStart w:id="0" w:name="_GoBack"/>
      <w:bookmarkEnd w:id="0"/>
    </w:p>
    <w:p w:rsidR="00194A32" w:rsidRPr="00E70D5E" w:rsidRDefault="00194A32" w:rsidP="00194A32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Operating Systems: Linux</w:t>
      </w:r>
      <w:r w:rsidR="00E70D5E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(Mageia and Ubuntu), Windows</w:t>
      </w:r>
    </w:p>
    <w:p w:rsidR="00F57CB1" w:rsidRPr="00D31D5D" w:rsidRDefault="00E70D5E" w:rsidP="00165BF1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Other: Windows Active Directory, Cherwell Ticketing Service</w:t>
      </w:r>
    </w:p>
    <w:p w:rsidR="00A02BF4" w:rsidRPr="00C9116A" w:rsidRDefault="0094305A" w:rsidP="0022305C">
      <w:pPr>
        <w:pStyle w:val="Heading2"/>
        <w:spacing w:before="120" w:after="160"/>
        <w:rPr>
          <w:rFonts w:ascii="Times New Roman" w:hAnsi="Times New Roman" w:cs="Times New Roman"/>
          <w:b/>
          <w:color w:val="auto"/>
          <w:u w:val="single"/>
        </w:rPr>
      </w:pPr>
      <w:r w:rsidRPr="00C9116A">
        <w:rPr>
          <w:rFonts w:ascii="Times New Roman" w:hAnsi="Times New Roman" w:cs="Times New Roman"/>
          <w:b/>
          <w:color w:val="auto"/>
          <w:u w:val="single"/>
        </w:rPr>
        <w:t>Education</w:t>
      </w:r>
    </w:p>
    <w:p w:rsidR="009250A9" w:rsidRPr="00C9116A" w:rsidRDefault="009250A9" w:rsidP="009250A9">
      <w:pPr>
        <w:pStyle w:val="Subsection"/>
        <w:spacing w:before="120"/>
        <w:rPr>
          <w:rFonts w:ascii="Times New Roman" w:hAnsi="Times New Roman" w:cs="Times New Roman"/>
          <w:sz w:val="22"/>
          <w:szCs w:val="22"/>
        </w:rPr>
      </w:pPr>
      <w:bookmarkStart w:id="1" w:name="_Hlk494996083"/>
      <w:r w:rsidRPr="00C9116A">
        <w:rPr>
          <w:rFonts w:ascii="Times New Roman" w:hAnsi="Times New Roman" w:cs="Times New Roman"/>
          <w:sz w:val="22"/>
          <w:szCs w:val="22"/>
        </w:rPr>
        <w:t>College</w:t>
      </w:r>
      <w:r w:rsidR="00B4746B" w:rsidRPr="00C9116A">
        <w:rPr>
          <w:rFonts w:ascii="Times New Roman" w:hAnsi="Times New Roman" w:cs="Times New Roman"/>
          <w:sz w:val="22"/>
          <w:szCs w:val="22"/>
        </w:rPr>
        <w:t>-</w:t>
      </w:r>
      <w:r w:rsidR="00350C52" w:rsidRPr="00C9116A">
        <w:rPr>
          <w:rFonts w:ascii="Times New Roman" w:hAnsi="Times New Roman" w:cs="Times New Roman"/>
          <w:sz w:val="22"/>
          <w:szCs w:val="22"/>
        </w:rPr>
        <w:t>SOuthern Illinois university Carbondale</w:t>
      </w:r>
    </w:p>
    <w:bookmarkEnd w:id="1"/>
    <w:p w:rsidR="009250A9" w:rsidRPr="00C9116A" w:rsidRDefault="009B15F4" w:rsidP="009250A9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Expected Graduation Date: May 2019</w:t>
      </w:r>
    </w:p>
    <w:p w:rsidR="00C9116A" w:rsidRPr="00C9116A" w:rsidRDefault="00C9116A" w:rsidP="009250A9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Major: Co</w:t>
      </w:r>
      <w:r w:rsidR="00302A2D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mputer Science (Bachelor of Science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)</w:t>
      </w:r>
    </w:p>
    <w:p w:rsidR="00984FC7" w:rsidRPr="009B15F4" w:rsidRDefault="00E70D5E" w:rsidP="009250A9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Vice Chair of the</w:t>
      </w:r>
      <w:r w:rsidR="009B15F4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r w:rsidR="00680042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local </w:t>
      </w:r>
      <w:r w:rsidR="00984FC7"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ACM</w:t>
      </w:r>
      <w:r w:rsid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r w:rsidR="00984FC7"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(Association for Computing Machinery) </w:t>
      </w:r>
      <w:r w:rsidR="00680042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chapter</w:t>
      </w:r>
    </w:p>
    <w:p w:rsidR="009B15F4" w:rsidRPr="009B15F4" w:rsidRDefault="009B15F4" w:rsidP="009B15F4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</w:rPr>
      </w:pPr>
      <w:r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Current Overall GPA:</w:t>
      </w:r>
      <w:r w:rsidR="00EE01F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3.60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r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(On a 4.0 scale)</w:t>
      </w:r>
    </w:p>
    <w:p w:rsidR="009B15F4" w:rsidRPr="009B15F4" w:rsidRDefault="009B15F4" w:rsidP="009B15F4">
      <w:pPr>
        <w:pStyle w:val="Subsection"/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Projects</w:t>
      </w:r>
    </w:p>
    <w:p w:rsidR="0020733B" w:rsidRDefault="0020733B" w:rsidP="0020733B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Created, </w:t>
      </w:r>
      <w:r w:rsidR="009B15F4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in a group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,</w:t>
      </w:r>
      <w:r w:rsidR="009B15F4" w:rsidRPr="009B15F4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 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lexical/syntax analyzer for reading CSS code</w:t>
      </w:r>
      <w:r w:rsidR="009B15F4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using Java</w:t>
      </w:r>
    </w:p>
    <w:p w:rsidR="007206D1" w:rsidRDefault="000435B7" w:rsidP="0020733B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Collaborated with two </w:t>
      </w:r>
      <w:r w:rsidR="00BE4D26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classmates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on a making a fully functional 2D game</w:t>
      </w:r>
    </w:p>
    <w:p w:rsidR="00975DE3" w:rsidRDefault="00975DE3" w:rsidP="0020733B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Crafted a simple server in C</w:t>
      </w:r>
      <w:r w:rsidR="00BE4D26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</w:p>
    <w:p w:rsidR="00975DE3" w:rsidRDefault="00F5731F" w:rsidP="0020733B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Made a windows form</w:t>
      </w:r>
      <w:r w:rsidR="00975DE3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application, which calculated the price of a train ticket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cost</w:t>
      </w:r>
      <w:r w:rsidR="00975DE3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based on multiple variables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such as date of departure, time of day and number of passengers</w:t>
      </w:r>
      <w:r w:rsidR="00975DE3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, using C#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</w:p>
    <w:p w:rsidR="00094336" w:rsidRDefault="00EE01F8" w:rsidP="0020733B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Worked on front end with a team</w:t>
      </w:r>
      <w:r w:rsidR="00094336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to craft a webpage that takes in a </w:t>
      </w:r>
      <w:r w:rsidR="0019393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user’s information in </w:t>
      </w:r>
      <w:r w:rsidR="00094336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an</w:t>
      </w:r>
      <w:r w:rsidR="006E4116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online form and sends it to a homeless shelter’s profile</w:t>
      </w:r>
      <w:r w:rsidR="006F1E45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, utilizing</w:t>
      </w:r>
      <w:r w:rsidR="0019393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HTML, </w:t>
      </w:r>
      <w:r w:rsidR="0088030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CSS, and Bootstrap</w:t>
      </w:r>
    </w:p>
    <w:p w:rsidR="00094336" w:rsidRPr="0020733B" w:rsidRDefault="00094336" w:rsidP="00094336">
      <w:pPr>
        <w:pStyle w:val="ListBullet"/>
        <w:numPr>
          <w:ilvl w:val="0"/>
          <w:numId w:val="0"/>
        </w:numPr>
        <w:spacing w:before="120"/>
        <w:ind w:left="144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</w:p>
    <w:p w:rsidR="00553190" w:rsidRDefault="00DA0A02" w:rsidP="00553190">
      <w:pPr>
        <w:pStyle w:val="Heading2"/>
        <w:spacing w:before="120"/>
        <w:rPr>
          <w:rFonts w:ascii="Times New Roman" w:hAnsi="Times New Roman" w:cs="Times New Roman"/>
          <w:b/>
          <w:color w:val="auto"/>
          <w:u w:val="single"/>
        </w:rPr>
      </w:pPr>
      <w:r w:rsidRPr="00C9116A">
        <w:rPr>
          <w:rFonts w:ascii="Times New Roman" w:hAnsi="Times New Roman" w:cs="Times New Roman"/>
          <w:b/>
          <w:color w:val="auto"/>
          <w:u w:val="single"/>
        </w:rPr>
        <w:t>Work</w:t>
      </w:r>
    </w:p>
    <w:p w:rsidR="002C4F29" w:rsidRPr="00C9116A" w:rsidRDefault="002C4F29" w:rsidP="00D406ED">
      <w:pPr>
        <w:pStyle w:val="Subsection"/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Windows Enterprise System-(August 2017-Present</w:t>
      </w:r>
      <w:r w:rsidRPr="00C9116A">
        <w:rPr>
          <w:rFonts w:ascii="Times New Roman" w:hAnsi="Times New Roman" w:cs="Times New Roman"/>
          <w:sz w:val="22"/>
          <w:szCs w:val="22"/>
        </w:rPr>
        <w:t>)</w:t>
      </w:r>
    </w:p>
    <w:p w:rsidR="002C4F29" w:rsidRPr="002C4F29" w:rsidRDefault="002C4F29" w:rsidP="002C4F29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Duties: </w:t>
      </w:r>
      <w:r>
        <w:rPr>
          <w:rFonts w:ascii="Times New Roman" w:hAnsi="Times New Roman" w:cs="Times New Roman"/>
          <w:color w:val="262626" w:themeColor="text1" w:themeTint="D9"/>
          <w:sz w:val="22"/>
          <w:szCs w:val="22"/>
        </w:rPr>
        <w:t>Collaborating with co-workers on multiple tasks, such a</w:t>
      </w:r>
      <w:r w:rsidR="00626ABE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s building virtual </w:t>
      </w:r>
      <w:r w:rsidR="00902C3B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machines and solving issues</w:t>
      </w:r>
      <w:r w:rsidR="00626ABE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using Windows Active Directory</w:t>
      </w:r>
      <w:r w:rsidR="00902C3B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and Powershell</w:t>
      </w:r>
      <w:r w:rsidR="00D406ED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. For instance, I worked with another co-worker to make a script, using P</w:t>
      </w:r>
      <w:r w:rsidR="00EE01F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owershell, to grab specific attributes from</w:t>
      </w:r>
      <w:r w:rsidR="00D406ED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 list of </w:t>
      </w:r>
      <w:r w:rsidR="00EE01F8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135,000 Active Directory users</w:t>
      </w:r>
    </w:p>
    <w:p w:rsidR="00DA0A02" w:rsidRPr="00C9116A" w:rsidRDefault="00DA0A02" w:rsidP="00DA0A02">
      <w:pPr>
        <w:pStyle w:val="Subsection"/>
        <w:spacing w:before="120"/>
        <w:rPr>
          <w:rFonts w:ascii="Times New Roman" w:hAnsi="Times New Roman" w:cs="Times New Roman"/>
          <w:sz w:val="22"/>
          <w:szCs w:val="22"/>
        </w:rPr>
      </w:pPr>
      <w:r w:rsidRPr="00C9116A">
        <w:rPr>
          <w:rFonts w:ascii="Times New Roman" w:hAnsi="Times New Roman" w:cs="Times New Roman"/>
          <w:sz w:val="22"/>
          <w:szCs w:val="22"/>
        </w:rPr>
        <w:t>herrin Drug-(May 2016-August 2016</w:t>
      </w:r>
      <w:r w:rsidR="00571961" w:rsidRPr="00C9116A">
        <w:rPr>
          <w:rFonts w:ascii="Times New Roman" w:hAnsi="Times New Roman" w:cs="Times New Roman"/>
          <w:sz w:val="22"/>
          <w:szCs w:val="22"/>
        </w:rPr>
        <w:t>)</w:t>
      </w:r>
    </w:p>
    <w:p w:rsidR="00DA0A02" w:rsidRPr="00C9116A" w:rsidRDefault="00571961" w:rsidP="00DA0A02">
      <w:pPr>
        <w:pStyle w:val="ListBullet"/>
        <w:spacing w:before="120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Duties: Assisted</w:t>
      </w:r>
      <w:r w:rsidR="00DA0A02"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the pharmaci</w:t>
      </w:r>
      <w:r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sts with organizing</w:t>
      </w:r>
      <w:r w:rsidR="00DA0A02"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p</w:t>
      </w:r>
      <w:r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rescriptions</w:t>
      </w:r>
      <w:r w:rsidR="00DA0A02"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to</w:t>
      </w:r>
      <w:r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be sent</w:t>
      </w:r>
      <w:r w:rsidR="006E19F5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out</w:t>
      </w:r>
      <w:r w:rsidR="00294EC1" w:rsidRPr="00C9116A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and worked with the other delivery drivers to complete daily tasks before and after delivery. </w:t>
      </w:r>
      <w:r w:rsidR="00D406ED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Every week I would perform anywhere from 60-80 deliveries</w:t>
      </w:r>
    </w:p>
    <w:p w:rsidR="0022305C" w:rsidRPr="00C9116A" w:rsidRDefault="0022305C" w:rsidP="001749A1">
      <w:pPr>
        <w:pStyle w:val="ListBullet"/>
        <w:numPr>
          <w:ilvl w:val="0"/>
          <w:numId w:val="0"/>
        </w:numPr>
        <w:spacing w:before="120" w:after="0"/>
        <w:ind w:left="144"/>
        <w:rPr>
          <w:rFonts w:ascii="Times New Roman" w:hAnsi="Times New Roman" w:cs="Times New Roman"/>
          <w:color w:val="262626" w:themeColor="text1" w:themeTint="D9"/>
        </w:rPr>
      </w:pPr>
    </w:p>
    <w:sectPr w:rsidR="0022305C" w:rsidRPr="00C9116A" w:rsidSect="0022305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ED0" w:rsidRDefault="00AE7ED0">
      <w:pPr>
        <w:spacing w:after="0"/>
      </w:pPr>
      <w:r>
        <w:separator/>
      </w:r>
    </w:p>
  </w:endnote>
  <w:endnote w:type="continuationSeparator" w:id="0">
    <w:p w:rsidR="00AE7ED0" w:rsidRDefault="00AE7E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BF4" w:rsidRDefault="0094305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763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ED0" w:rsidRDefault="00AE7ED0">
      <w:pPr>
        <w:spacing w:after="0"/>
      </w:pPr>
      <w:r>
        <w:separator/>
      </w:r>
    </w:p>
  </w:footnote>
  <w:footnote w:type="continuationSeparator" w:id="0">
    <w:p w:rsidR="00AE7ED0" w:rsidRDefault="00AE7E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1BD5EFE"/>
    <w:multiLevelType w:val="hybridMultilevel"/>
    <w:tmpl w:val="71C8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05BA2"/>
    <w:multiLevelType w:val="hybridMultilevel"/>
    <w:tmpl w:val="47BA1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8AF"/>
    <w:rsid w:val="00001A57"/>
    <w:rsid w:val="00024C71"/>
    <w:rsid w:val="000435B7"/>
    <w:rsid w:val="000871D4"/>
    <w:rsid w:val="00094336"/>
    <w:rsid w:val="000C2BBB"/>
    <w:rsid w:val="000C5D13"/>
    <w:rsid w:val="000D017F"/>
    <w:rsid w:val="000E1EDB"/>
    <w:rsid w:val="001157C0"/>
    <w:rsid w:val="00135A10"/>
    <w:rsid w:val="00163333"/>
    <w:rsid w:val="00165BF1"/>
    <w:rsid w:val="001749A1"/>
    <w:rsid w:val="00175B97"/>
    <w:rsid w:val="001778D5"/>
    <w:rsid w:val="00193938"/>
    <w:rsid w:val="00194A32"/>
    <w:rsid w:val="001F38C0"/>
    <w:rsid w:val="001F7B0D"/>
    <w:rsid w:val="00200CF0"/>
    <w:rsid w:val="0020733B"/>
    <w:rsid w:val="00211B95"/>
    <w:rsid w:val="0022305C"/>
    <w:rsid w:val="0024723E"/>
    <w:rsid w:val="00262144"/>
    <w:rsid w:val="00272D11"/>
    <w:rsid w:val="002732AC"/>
    <w:rsid w:val="002802FF"/>
    <w:rsid w:val="00294EC1"/>
    <w:rsid w:val="002B6063"/>
    <w:rsid w:val="002C4F29"/>
    <w:rsid w:val="002D0E86"/>
    <w:rsid w:val="00302A2D"/>
    <w:rsid w:val="00323347"/>
    <w:rsid w:val="00330820"/>
    <w:rsid w:val="00330FA1"/>
    <w:rsid w:val="00335F75"/>
    <w:rsid w:val="00350C52"/>
    <w:rsid w:val="0035215D"/>
    <w:rsid w:val="00354EE3"/>
    <w:rsid w:val="00366995"/>
    <w:rsid w:val="003718AF"/>
    <w:rsid w:val="003867BD"/>
    <w:rsid w:val="003A089F"/>
    <w:rsid w:val="003A7CA4"/>
    <w:rsid w:val="003D48E0"/>
    <w:rsid w:val="003E2A2E"/>
    <w:rsid w:val="003E413D"/>
    <w:rsid w:val="003F7DB2"/>
    <w:rsid w:val="00433AE0"/>
    <w:rsid w:val="004965CE"/>
    <w:rsid w:val="004D392B"/>
    <w:rsid w:val="00514D76"/>
    <w:rsid w:val="00553190"/>
    <w:rsid w:val="00571961"/>
    <w:rsid w:val="0058314C"/>
    <w:rsid w:val="005C1D42"/>
    <w:rsid w:val="00626ABE"/>
    <w:rsid w:val="00680042"/>
    <w:rsid w:val="006A4B14"/>
    <w:rsid w:val="006C5D93"/>
    <w:rsid w:val="006E19F5"/>
    <w:rsid w:val="006E4116"/>
    <w:rsid w:val="006F16C8"/>
    <w:rsid w:val="006F1E45"/>
    <w:rsid w:val="00713F5D"/>
    <w:rsid w:val="00714CBD"/>
    <w:rsid w:val="007206D1"/>
    <w:rsid w:val="0079782B"/>
    <w:rsid w:val="00823A9B"/>
    <w:rsid w:val="008526E5"/>
    <w:rsid w:val="008673C0"/>
    <w:rsid w:val="0088030A"/>
    <w:rsid w:val="008820BA"/>
    <w:rsid w:val="00895D40"/>
    <w:rsid w:val="00902C3B"/>
    <w:rsid w:val="009250A9"/>
    <w:rsid w:val="00926B94"/>
    <w:rsid w:val="00931E6A"/>
    <w:rsid w:val="0094305A"/>
    <w:rsid w:val="00975DE3"/>
    <w:rsid w:val="009815B0"/>
    <w:rsid w:val="00983F03"/>
    <w:rsid w:val="00984A25"/>
    <w:rsid w:val="00984FC7"/>
    <w:rsid w:val="009A0847"/>
    <w:rsid w:val="009B15F4"/>
    <w:rsid w:val="009C37C2"/>
    <w:rsid w:val="009E2792"/>
    <w:rsid w:val="00A02BF4"/>
    <w:rsid w:val="00A36E17"/>
    <w:rsid w:val="00A922B9"/>
    <w:rsid w:val="00AA303E"/>
    <w:rsid w:val="00AC0296"/>
    <w:rsid w:val="00AE7ED0"/>
    <w:rsid w:val="00B4746B"/>
    <w:rsid w:val="00BB6C8C"/>
    <w:rsid w:val="00BE4D26"/>
    <w:rsid w:val="00BF50FC"/>
    <w:rsid w:val="00C16C03"/>
    <w:rsid w:val="00C56D7A"/>
    <w:rsid w:val="00C621CC"/>
    <w:rsid w:val="00C9116A"/>
    <w:rsid w:val="00CA1DCB"/>
    <w:rsid w:val="00CA2CDE"/>
    <w:rsid w:val="00CC0D72"/>
    <w:rsid w:val="00D31D5D"/>
    <w:rsid w:val="00D32F39"/>
    <w:rsid w:val="00D37639"/>
    <w:rsid w:val="00D406ED"/>
    <w:rsid w:val="00D56960"/>
    <w:rsid w:val="00D600A5"/>
    <w:rsid w:val="00D67CB8"/>
    <w:rsid w:val="00DA0A02"/>
    <w:rsid w:val="00DA48A8"/>
    <w:rsid w:val="00DC345F"/>
    <w:rsid w:val="00DF03BC"/>
    <w:rsid w:val="00DF2814"/>
    <w:rsid w:val="00E254D7"/>
    <w:rsid w:val="00E26193"/>
    <w:rsid w:val="00E505D6"/>
    <w:rsid w:val="00E70D5E"/>
    <w:rsid w:val="00E868AA"/>
    <w:rsid w:val="00EE01F8"/>
    <w:rsid w:val="00F5731F"/>
    <w:rsid w:val="00F57CB1"/>
    <w:rsid w:val="00F77795"/>
    <w:rsid w:val="00F9447F"/>
    <w:rsid w:val="00FF5614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E066"/>
  <w15:chartTrackingRefBased/>
  <w15:docId w15:val="{994E2845-AFB3-4A13-AE06-E0772E47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2Char">
    <w:name w:val="Heading 2 Char"/>
    <w:basedOn w:val="DefaultParagraphFont"/>
    <w:link w:val="Heading2"/>
    <w:uiPriority w:val="9"/>
    <w:rsid w:val="001778D5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5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5A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71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432C877D17499189C67F992AB92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C626F-8FE4-4C8D-A53B-C529F0A5D58F}"/>
      </w:docPartPr>
      <w:docPartBody>
        <w:p w:rsidR="00385C40" w:rsidRDefault="0092775D">
          <w:pPr>
            <w:pStyle w:val="7B432C877D17499189C67F992AB92CD3"/>
          </w:pPr>
          <w:r>
            <w:t>[Your Name]</w:t>
          </w:r>
        </w:p>
      </w:docPartBody>
    </w:docPart>
    <w:docPart>
      <w:docPartPr>
        <w:name w:val="6C142F8FDD3848898056C254306BC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20DBD-B2CD-42E1-A2A3-643C05E711B1}"/>
      </w:docPartPr>
      <w:docPartBody>
        <w:p w:rsidR="00385C40" w:rsidRDefault="0092775D">
          <w:pPr>
            <w:pStyle w:val="6C142F8FDD3848898056C254306BCAB6"/>
          </w:pPr>
          <w:r>
            <w:t>[Telephone]</w:t>
          </w:r>
        </w:p>
      </w:docPartBody>
    </w:docPart>
    <w:docPart>
      <w:docPartPr>
        <w:name w:val="C3C9F1AECAD344658FBFD9D028B26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47901-992D-407E-8E49-1DF6388C24C8}"/>
      </w:docPartPr>
      <w:docPartBody>
        <w:p w:rsidR="00385C40" w:rsidRDefault="0092775D">
          <w:pPr>
            <w:pStyle w:val="C3C9F1AECAD344658FBFD9D028B26862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5D"/>
    <w:rsid w:val="00055FE7"/>
    <w:rsid w:val="000F77F5"/>
    <w:rsid w:val="00236843"/>
    <w:rsid w:val="00385C40"/>
    <w:rsid w:val="005416B0"/>
    <w:rsid w:val="005C71C0"/>
    <w:rsid w:val="005E2687"/>
    <w:rsid w:val="00651E8F"/>
    <w:rsid w:val="0076462E"/>
    <w:rsid w:val="008456AD"/>
    <w:rsid w:val="00874FE9"/>
    <w:rsid w:val="0092775D"/>
    <w:rsid w:val="00D912E1"/>
    <w:rsid w:val="00D97C59"/>
    <w:rsid w:val="00E571F8"/>
    <w:rsid w:val="00E62E67"/>
    <w:rsid w:val="00E82783"/>
    <w:rsid w:val="00F34033"/>
    <w:rsid w:val="00FD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432C877D17499189C67F992AB92CD3">
    <w:name w:val="7B432C877D17499189C67F992AB92CD3"/>
  </w:style>
  <w:style w:type="paragraph" w:customStyle="1" w:styleId="373E05BE81B24C29BB3320DB78E9E392">
    <w:name w:val="373E05BE81B24C29BB3320DB78E9E392"/>
  </w:style>
  <w:style w:type="paragraph" w:customStyle="1" w:styleId="6C142F8FDD3848898056C254306BCAB6">
    <w:name w:val="6C142F8FDD3848898056C254306BCAB6"/>
  </w:style>
  <w:style w:type="paragraph" w:customStyle="1" w:styleId="C3C9F1AECAD344658FBFD9D028B26862">
    <w:name w:val="C3C9F1AECAD344658FBFD9D028B26862"/>
  </w:style>
  <w:style w:type="paragraph" w:customStyle="1" w:styleId="A53A80DDCDFE4C79B0360549B7768A81">
    <w:name w:val="A53A80DDCDFE4C79B0360549B7768A81"/>
  </w:style>
  <w:style w:type="paragraph" w:customStyle="1" w:styleId="E29D1A77FD0C4303A45620A56ACFDF69">
    <w:name w:val="E29D1A77FD0C4303A45620A56ACFDF69"/>
  </w:style>
  <w:style w:type="paragraph" w:customStyle="1" w:styleId="741600B993CE448DB0618D69922CC3DF">
    <w:name w:val="741600B993CE448DB0618D69922CC3DF"/>
  </w:style>
  <w:style w:type="paragraph" w:customStyle="1" w:styleId="2831462AB1E14DB8AF590F090FAD0911">
    <w:name w:val="2831462AB1E14DB8AF590F090FAD0911"/>
  </w:style>
  <w:style w:type="paragraph" w:customStyle="1" w:styleId="323793E2C63E425DBA5D5BBDD642C790">
    <w:name w:val="323793E2C63E425DBA5D5BBDD642C790"/>
  </w:style>
  <w:style w:type="character" w:styleId="PlaceholderText">
    <w:name w:val="Placeholder Text"/>
    <w:basedOn w:val="DefaultParagraphFont"/>
    <w:uiPriority w:val="99"/>
    <w:semiHidden/>
    <w:rsid w:val="00D912E1"/>
    <w:rPr>
      <w:color w:val="808080"/>
    </w:rPr>
  </w:style>
  <w:style w:type="paragraph" w:customStyle="1" w:styleId="0A81AA3326A24BB4B48B5EA27AD50A43">
    <w:name w:val="0A81AA3326A24BB4B48B5EA27AD50A43"/>
  </w:style>
  <w:style w:type="paragraph" w:customStyle="1" w:styleId="1B9296AE9ACA4441B5F8D815E9D2C7A5">
    <w:name w:val="1B9296AE9ACA4441B5F8D815E9D2C7A5"/>
  </w:style>
  <w:style w:type="paragraph" w:styleId="ListBullet">
    <w:name w:val="List Bullet"/>
    <w:basedOn w:val="Normal"/>
    <w:uiPriority w:val="1"/>
    <w:unhideWhenUsed/>
    <w:qFormat/>
    <w:rsid w:val="0092775D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12F96A2E8B6C4D20AE4840197AEF80D4">
    <w:name w:val="12F96A2E8B6C4D20AE4840197AEF80D4"/>
  </w:style>
  <w:style w:type="paragraph" w:customStyle="1" w:styleId="3960770E8DAB48A0BB7FFF2880B4E0F5">
    <w:name w:val="3960770E8DAB48A0BB7FFF2880B4E0F5"/>
  </w:style>
  <w:style w:type="paragraph" w:customStyle="1" w:styleId="D3B053081A95449BA45E294FD1B4D14E">
    <w:name w:val="D3B053081A95449BA45E294FD1B4D14E"/>
  </w:style>
  <w:style w:type="paragraph" w:customStyle="1" w:styleId="615F17DD902B456297DEF1279E6E83F9">
    <w:name w:val="615F17DD902B456297DEF1279E6E83F9"/>
  </w:style>
  <w:style w:type="paragraph" w:customStyle="1" w:styleId="138C125047D6458599D972DCCE17E766">
    <w:name w:val="138C125047D6458599D972DCCE17E766"/>
  </w:style>
  <w:style w:type="paragraph" w:customStyle="1" w:styleId="54B134AFC534465381BDFCD20E0B658C">
    <w:name w:val="54B134AFC534465381BDFCD20E0B658C"/>
  </w:style>
  <w:style w:type="paragraph" w:customStyle="1" w:styleId="4B5302D5B27B4E4B9DAFDE2800DB4535">
    <w:name w:val="4B5302D5B27B4E4B9DAFDE2800DB4535"/>
  </w:style>
  <w:style w:type="paragraph" w:customStyle="1" w:styleId="11FB286D1FA4497F841C99381483598A">
    <w:name w:val="11FB286D1FA4497F841C99381483598A"/>
    <w:rsid w:val="0092775D"/>
  </w:style>
  <w:style w:type="paragraph" w:customStyle="1" w:styleId="985160707F9C4E8FB85539745B09CF43">
    <w:name w:val="985160707F9C4E8FB85539745B09CF43"/>
    <w:rsid w:val="0092775D"/>
  </w:style>
  <w:style w:type="paragraph" w:customStyle="1" w:styleId="DE7806A0FEA94E7396DC97C2A81CE10A">
    <w:name w:val="DE7806A0FEA94E7396DC97C2A81CE10A"/>
    <w:rsid w:val="0092775D"/>
  </w:style>
  <w:style w:type="paragraph" w:customStyle="1" w:styleId="EBBB0E5F7C284AB6A70F902C20C6C8FF">
    <w:name w:val="EBBB0E5F7C284AB6A70F902C20C6C8FF"/>
    <w:rsid w:val="0092775D"/>
  </w:style>
  <w:style w:type="paragraph" w:customStyle="1" w:styleId="56021CFBDB6140349DD992381E2D2660">
    <w:name w:val="56021CFBDB6140349DD992381E2D2660"/>
    <w:rsid w:val="00D91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505 Insignia Drive, Herrin, IL. 629</CompanyAddress>
  <CompanyPhone>618-559-2248</CompanyPhone>
  <CompanyFax/>
  <CompanyEmail>www.linkedin.com/in/adam-barron-07 | https://github.com/adambarron15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203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Barron</dc:creator>
  <cp:keywords/>
  <cp:lastModifiedBy>Adam Barron</cp:lastModifiedBy>
  <cp:revision>28</cp:revision>
  <cp:lastPrinted>2016-09-28T00:42:00Z</cp:lastPrinted>
  <dcterms:created xsi:type="dcterms:W3CDTF">2017-05-09T19:29:00Z</dcterms:created>
  <dcterms:modified xsi:type="dcterms:W3CDTF">2017-11-27T21:31:00Z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